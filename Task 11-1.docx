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ab/>
        <w:tab/>
        <w:tab/>
        <w:tab/>
        <w:tab/>
        <w:tab/>
        <w:tab/>
        <w:t>Date:22.10.25</w:t>
      </w:r>
    </w:p>
    <w:p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TASK:11</w:t>
      </w:r>
    </w:p>
    <w:p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eastAsia="en-IN"/>
        </w:rPr>
        <w:t>Implementation of  ROBOT TRAVERSAL Pathfinding.</w:t>
      </w:r>
    </w:p>
    <w:p>
      <w:pPr>
        <w:pStyle w:val="22"/>
        <w:spacing w:before="0" w:beforeAutospacing="0" w:after="0" w:afterAutospacing="0" w:line="276" w:lineRule="auto"/>
        <w:ind w:left="0" w:hanging="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253999</wp:posOffset>
                </wp:positionV>
                <wp:extent cx="6949440" cy="22859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49440" cy="22859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20.0pt" to="547.2pt,21.8pt" filled="f" stroked="t" strokeweight="0.5pt" style="position:absolute;&#10;flip:y;&#10;z-index:12;&#10;mso-position-horizontal:center;&#10;mso-position-horizontal-relative:margin;&#10;mso-position-vertical:absolute;">
                <v:stroke color="#4472C4"/>
              </v:lin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kern w:val="24"/>
          <w:sz w:val="28"/>
          <w:szCs w:val="28"/>
        </w:rPr>
        <w:t>CO1, CO2, CO3</w:t>
      </w:r>
      <w:r>
        <w:rPr>
          <w:b/>
          <w:bCs/>
          <w:sz w:val="28"/>
          <w:szCs w:val="28"/>
        </w:rPr>
        <w:t xml:space="preserve">      S3</w:t>
      </w:r>
    </w:p>
    <w:p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rPr>
          <w:rFonts w:ascii="Times New Roman" w:cs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spacing w:before="0" w:after="0" w:line="266" w:lineRule="exact"/>
        <w:rPr>
          <w:rFonts w:ascii="Times New Roman" w:cs="Times New Roman" w:hAnsi="Times New Roman"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sz w:val="28"/>
          <w:szCs w:val="28"/>
        </w:rPr>
        <w:t>PROBLEM STATEMENT</w:t>
        <w:br/>
      </w:r>
      <w:r>
        <w:rPr>
          <w:b/>
          <w:bCs/>
        </w:rPr>
        <w:t>Design and implement a program to simulate a robot traversing a 2D grid with obstacles, finding an optimal path from a starting point to a destination.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  <w:br/>
      </w:r>
      <w:r>
        <w:rPr>
          <w:b/>
          <w:bCs/>
        </w:rPr>
        <w:t>To develop a simulation that demonstrates how a robot can autonomously navigate a grid, avoiding obstacles using an efficient traversal algorithm</w:t>
      </w:r>
      <w:r>
        <w:rPr>
          <w:b/>
          <w:bCs/>
          <w:sz w:val="28"/>
          <w:szCs w:val="28"/>
        </w:rPr>
        <w:t>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Model the environment as a 2D grid with marked obstacles.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Allow user input for robot start and end positions.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Implement a traversal algorithm (e.g., A* or BFS) for pathfinding.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Output the traversed path and steps taken.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  <w:br/>
      </w:r>
      <w:r>
        <w:rPr>
          <w:b/>
          <w:bCs/>
        </w:rPr>
        <w:t>This use case involves creating a virtual environment where a robot moves from a designated starting cell to a target cell in a grid with randomly placed obstacles. A pathfinding algorithm determines the shortest available route, with the robot’s path displayed visually or textually</w:t>
      </w:r>
      <w:r>
        <w:rPr>
          <w:b/>
          <w:bCs/>
          <w:sz w:val="28"/>
          <w:szCs w:val="28"/>
        </w:rPr>
        <w:t>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Initialize the grid and place obstacles.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Set robot's starting and ending positions.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Apply the chosen traversal algorithm (such as A*) to explore possible paths.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Mark the cells traversed by the robot.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Stop when the destination is reached or declare failure if unreachable.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  <w:sz w:val="28"/>
          <w:szCs w:val="28"/>
        </w:rPr>
        <w:t>PROGRAM</w:t>
        <w:br/>
      </w:r>
      <w:r>
        <w:rPr>
          <w:b/>
          <w:bCs/>
        </w:rPr>
        <w:t>import heapq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def heuristic(a, b):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# Manhattan distance heuristic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return abs(a[0] - b[0]) + abs(a[1] - b[1])</w:t>
      </w:r>
    </w:p>
    <w:p>
      <w:pPr>
        <w:pStyle w:val="22"/>
        <w:spacing w:before="0" w:after="0"/>
        <w:ind w:left="0" w:hanging="2"/>
        <w:rPr>
          <w:b/>
          <w:bCs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def astar(grid, start, end):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rows, cols = len(grid), len(grid[0])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queue = []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heapq.heappush(queue, (0 + heuristic(start, end), 0, start, [start]))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visited = set()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while queue: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(est_total_cost, cost, node, path) = heapq.heappop(queue)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if node == end: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return path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if node in visited: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continue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visited.add(node)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for dx, dy in [(-1,0), (1,0), (0,-1), (0,1)]:  # move up, down, left, right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nx, ny = node[0]+dx, node[1]+dy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if 0 &lt;= nx &lt; rows and 0 &lt;= ny &lt; cols: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    if grid[nx][ny] == 0 and (nx, ny) not in visited: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        heapq.heappush(queue, (cost+1+heuristic((nx, ny), end), cost+1, (nx, ny), path+[(nx, ny)]))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return None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# Example usage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N, M = 5, 5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grid = [[0, 1, 0, 0, 0],   # 0: free cell, 1: obstacle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[0, 1, 0, 1, 0],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[0, 0, 0, 1, 0],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[1, 1, 0, 1, 0],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[0, 0, 0, 0, 0]]</w:t>
      </w:r>
    </w:p>
    <w:p>
      <w:pPr>
        <w:pStyle w:val="22"/>
        <w:spacing w:before="0" w:after="0"/>
        <w:ind w:left="0" w:hanging="2"/>
        <w:rPr>
          <w:b/>
          <w:bCs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start = (0, 0)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end = (4, 4)</w:t>
      </w:r>
    </w:p>
    <w:p>
      <w:pPr>
        <w:pStyle w:val="22"/>
        <w:spacing w:before="0" w:after="0"/>
        <w:ind w:left="0" w:hanging="2"/>
        <w:rPr>
          <w:b/>
          <w:bCs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path = astar(grid, start, end)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if path: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print("Path found:")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print(path)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else: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print("No path found.") 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sz w:val="28"/>
          <w:szCs w:val="28"/>
        </w:rPr>
        <w:t>OUTPUT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85723" distR="85723">
            <wp:extent cx="5731510" cy="2054692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05469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bookmarkStart w:id="0" w:name="_GoBack"/>
      <w:bookmarkEnd w:id="0"/>
    </w:p>
    <w:p>
      <w:pPr>
        <w:pStyle w:val="22"/>
        <w:spacing w:before="0" w:after="0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  <w:br/>
      </w:r>
      <w:r>
        <w:rPr>
          <w:b/>
          <w:bCs/>
        </w:rPr>
        <w:t>The robot traversal simulation demonstrates basic autonomous navigation in an obstacle-rich environment, highlighting the utility of algorithms like A* in robotic path planning scenarios.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sectPr>
      <w:footerReference w:type="default" r:id="rId2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6"/>
      <w:tabs>
        <w:tab w:val="center" w:pos="4513"/>
        <w:tab w:val="right" w:pos="9026"/>
      </w:tabs>
    </w:pPr>
    <w:r>
      <w:t>AIT Lab-Task 11</w:t>
      <w:tab/>
      <w:t>VTU26116/Ch.Swapna</w:t>
      <w:tab/>
      <w:t>S8L7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3C46AF2"/>
    <w:multiLevelType w:val="multilevel"/>
    <w:tmpl w:val="365266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4F4CDA"/>
    <w:multiLevelType w:val="multilevel"/>
    <w:tmpl w:val="051E982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240" w:line="276" w:lineRule="auto"/>
      <w:jc w:val="both"/>
    </w:pPr>
    <w:rPr>
      <w:rFonts w:ascii="Calibri" w:eastAsia="等线" w:cs="Arial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paragraph" w:styleId="22">
    <w:name w:val="Normal (Web)"/>
    <w:basedOn w:val="0"/>
    <w:pPr>
      <w:spacing w:before="100" w:beforeAutospacing="1" w:after="100" w:afterAutospacing="1" w:line="240" w:lineRule="auto"/>
      <w:jc w:val="left"/>
    </w:pPr>
    <w:rPr>
      <w:rFonts w:ascii="Times New Roman" w:eastAsia="Times New Roman" w:cs="Times New Roman" w:hAnsi="Times New Roman"/>
      <w:sz w:val="24"/>
      <w:szCs w:val="24"/>
      <w:lang w:val="en-IN" w:eastAsia="en-IN"/>
    </w:rPr>
  </w:style>
  <w:style w:type="character" w:styleId="23">
    <w:name w:val="Hyperlink"/>
    <w:basedOn w:val="10"/>
    <w:rPr>
      <w:color w:val="0000FF"/>
      <w:u w:val="single"/>
    </w:rPr>
  </w:style>
  <w:style w:type="paragraph" w:customStyle="1" w:styleId="24">
    <w:name w:val="No Spacing"/>
    <w:basedOn w:val="0"/>
    <w:pPr>
      <w:spacing w:before="0" w:after="0" w:line="240" w:lineRule="auto"/>
      <w:jc w:val="left"/>
    </w:pPr>
    <w:rPr>
      <w:rFonts w:ascii="Times New Roman" w:eastAsia="Times New Roman" w:cs="Times New Roman" w:hAnsi="Times New Roman"/>
      <w:sz w:val="24"/>
      <w:szCs w:val="24"/>
    </w:rPr>
  </w:style>
  <w:style w:type="paragraph" w:styleId="25">
    <w:name w:val="header"/>
    <w:basedOn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26">
    <w:name w:val="footer"/>
    <w:basedOn w:val="0"/>
    <w:pPr>
      <w:tabs>
        <w:tab w:val="center" w:pos="4513"/>
        <w:tab w:val="right" w:pos="9026"/>
      </w:tabs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4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5</Pages>
  <Words>399</Words>
  <Characters>2052</Characters>
  <Lines>99</Lines>
  <Paragraphs>57</Paragraphs>
  <CharactersWithSpaces>2620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10</cp:revision>
  <dcterms:created xsi:type="dcterms:W3CDTF">2025-10-18T15:52:00Z</dcterms:created>
  <dcterms:modified xsi:type="dcterms:W3CDTF">2025-10-30T05:11:41Z</dcterms:modified>
</cp:coreProperties>
</file>